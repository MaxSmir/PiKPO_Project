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B0F" w14:textId="77777777" w:rsidR="00C37E56" w:rsidRPr="009E75A4" w:rsidRDefault="00C37E56" w:rsidP="00C37E56">
      <w:pPr>
        <w:pStyle w:val="a0"/>
      </w:pPr>
      <w:r w:rsidRPr="009E75A4">
        <w:t>Министерство науки и высшего образования Российской Федерации</w:t>
      </w:r>
    </w:p>
    <w:p w14:paraId="471BD0C3" w14:textId="77777777" w:rsidR="00C37E56" w:rsidRPr="009E75A4" w:rsidRDefault="00C37E56" w:rsidP="00C37E56">
      <w:pPr>
        <w:pStyle w:val="a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1124992B" w14:textId="77777777" w:rsidR="00B818C4" w:rsidRDefault="00B818C4" w:rsidP="00B818C4">
      <w:pPr>
        <w:pStyle w:val="a0"/>
        <w:jc w:val="right"/>
      </w:pPr>
      <w:r>
        <w:t>Кафедра ВМиК</w:t>
      </w:r>
    </w:p>
    <w:p w14:paraId="4414AF4F" w14:textId="77777777" w:rsidR="00C37E56" w:rsidRDefault="00C37E56" w:rsidP="00C37E56">
      <w:pPr>
        <w:pStyle w:val="a0"/>
      </w:pPr>
    </w:p>
    <w:p w14:paraId="68963560" w14:textId="77777777" w:rsidR="00B818C4" w:rsidRDefault="00B818C4" w:rsidP="00C37E56">
      <w:pPr>
        <w:pStyle w:val="a0"/>
      </w:pPr>
    </w:p>
    <w:p w14:paraId="658A8F3F" w14:textId="77777777" w:rsidR="00B818C4" w:rsidRPr="009E75A4" w:rsidRDefault="00B818C4" w:rsidP="00C37E56">
      <w:pPr>
        <w:pStyle w:val="a0"/>
      </w:pPr>
    </w:p>
    <w:p w14:paraId="0FA648E5" w14:textId="77777777" w:rsidR="00C37E56" w:rsidRPr="009E75A4" w:rsidRDefault="00C37E56" w:rsidP="00C37E56">
      <w:pPr>
        <w:pStyle w:val="a0"/>
      </w:pPr>
    </w:p>
    <w:p w14:paraId="794726F8" w14:textId="77777777" w:rsidR="00C37E56" w:rsidRPr="009E75A4" w:rsidRDefault="00C37E56" w:rsidP="00C37E56">
      <w:pPr>
        <w:pStyle w:val="a0"/>
      </w:pPr>
    </w:p>
    <w:p w14:paraId="39AEF79F" w14:textId="77777777" w:rsidR="00C37E56" w:rsidRPr="009E75A4" w:rsidRDefault="00C37E56" w:rsidP="00C37E56">
      <w:pPr>
        <w:pStyle w:val="a0"/>
      </w:pPr>
    </w:p>
    <w:p w14:paraId="085E6E99" w14:textId="77777777" w:rsidR="00C37E56" w:rsidRPr="009E75A4" w:rsidRDefault="00C37E56" w:rsidP="00C37E56">
      <w:pPr>
        <w:pStyle w:val="a0"/>
      </w:pPr>
    </w:p>
    <w:p w14:paraId="29C5A346" w14:textId="77777777" w:rsidR="00C37E56" w:rsidRPr="009E75A4" w:rsidRDefault="00C37E56" w:rsidP="00C37E56">
      <w:pPr>
        <w:pStyle w:val="a0"/>
      </w:pPr>
    </w:p>
    <w:p w14:paraId="1E15770B" w14:textId="77777777" w:rsidR="00C37E56" w:rsidRPr="009E75A4" w:rsidRDefault="00B818C4" w:rsidP="00C37E56">
      <w:pPr>
        <w:pStyle w:val="a0"/>
        <w:jc w:val="center"/>
      </w:pPr>
      <w:r>
        <w:t xml:space="preserve">Отчёт по лабораторной </w:t>
      </w:r>
      <w:r w:rsidR="0019770C">
        <w:t>работе №4-5</w:t>
      </w:r>
    </w:p>
    <w:p w14:paraId="3884A6D4" w14:textId="77777777" w:rsidR="0019770C" w:rsidRDefault="00B818C4" w:rsidP="0019770C">
      <w:pPr>
        <w:pStyle w:val="a0"/>
        <w:jc w:val="center"/>
      </w:pPr>
      <w:r>
        <w:t>на тему: «</w:t>
      </w:r>
      <w:r w:rsidR="0019770C">
        <w:t xml:space="preserve">Проектирование БД. Проектирование пользовательского </w:t>
      </w:r>
    </w:p>
    <w:p w14:paraId="5400F7F1" w14:textId="77777777" w:rsidR="00B818C4" w:rsidRDefault="0019770C" w:rsidP="0019770C">
      <w:pPr>
        <w:pStyle w:val="a0"/>
        <w:jc w:val="center"/>
      </w:pPr>
      <w:r>
        <w:t>интерфейса</w:t>
      </w:r>
      <w:r w:rsidR="00B818C4">
        <w:t>»</w:t>
      </w:r>
    </w:p>
    <w:p w14:paraId="4434CC17" w14:textId="77777777" w:rsidR="00C37E56" w:rsidRPr="009E75A4" w:rsidRDefault="00B818C4" w:rsidP="00B818C4">
      <w:pPr>
        <w:pStyle w:val="a0"/>
        <w:jc w:val="center"/>
      </w:pPr>
      <w:r>
        <w:t>по дисциплине: «</w:t>
      </w:r>
      <w:r w:rsidR="0019770C" w:rsidRPr="00A421BD">
        <w:t>Проектирование и конструир</w:t>
      </w:r>
      <w:r w:rsidR="0019770C">
        <w:t>ование программного обеспечения</w:t>
      </w:r>
      <w:r>
        <w:t>»</w:t>
      </w:r>
    </w:p>
    <w:p w14:paraId="38866BA4" w14:textId="77777777" w:rsidR="00C37E56" w:rsidRPr="009E75A4" w:rsidRDefault="00C37E56" w:rsidP="00C37E56">
      <w:pPr>
        <w:pStyle w:val="a0"/>
      </w:pPr>
    </w:p>
    <w:p w14:paraId="17DC51E4" w14:textId="77777777" w:rsidR="00C37E56" w:rsidRPr="009E75A4" w:rsidRDefault="00C37E56" w:rsidP="00C37E56">
      <w:pPr>
        <w:pStyle w:val="a0"/>
      </w:pPr>
    </w:p>
    <w:p w14:paraId="7A3E4D19" w14:textId="77777777" w:rsidR="00C37E56" w:rsidRPr="009E75A4" w:rsidRDefault="00C37E56" w:rsidP="00C37E56">
      <w:pPr>
        <w:pStyle w:val="a0"/>
      </w:pPr>
    </w:p>
    <w:p w14:paraId="4320BDE7" w14:textId="77777777" w:rsidR="00C37E56" w:rsidRPr="009E75A4" w:rsidRDefault="00C37E56" w:rsidP="00C37E56">
      <w:pPr>
        <w:pStyle w:val="a0"/>
        <w:jc w:val="left"/>
      </w:pPr>
      <w:r w:rsidRPr="009E75A4">
        <w:t>Выполнил</w:t>
      </w:r>
      <w:r w:rsidR="0019770C">
        <w:t>и</w:t>
      </w:r>
      <w:r w:rsidRPr="009E75A4">
        <w:t>:</w:t>
      </w:r>
    </w:p>
    <w:p w14:paraId="5A2230A4" w14:textId="77777777" w:rsidR="00C37E56" w:rsidRDefault="00C37E56" w:rsidP="00C37E56">
      <w:pPr>
        <w:pStyle w:val="a0"/>
        <w:jc w:val="left"/>
      </w:pPr>
      <w:r w:rsidRPr="009E75A4">
        <w:t>Студент</w:t>
      </w:r>
      <w:r w:rsidR="0019770C">
        <w:t>ы</w:t>
      </w:r>
      <w:r w:rsidRPr="009E75A4">
        <w:t xml:space="preserve"> груп</w:t>
      </w:r>
      <w:r w:rsidR="0019770C">
        <w:t>пы: ПРО-3</w:t>
      </w:r>
      <w:r w:rsidR="00B818C4">
        <w:t>28Б</w:t>
      </w:r>
      <w:r w:rsidR="00B818C4">
        <w:tab/>
      </w:r>
      <w:r w:rsidR="00B818C4">
        <w:tab/>
      </w:r>
      <w:r w:rsidR="00B818C4">
        <w:tab/>
      </w:r>
      <w:r w:rsidR="00B818C4">
        <w:tab/>
      </w:r>
      <w:r>
        <w:t>С.</w:t>
      </w:r>
      <w:r w:rsidR="00B818C4">
        <w:t>А.</w:t>
      </w:r>
      <w:r>
        <w:t xml:space="preserve"> Гордеева</w:t>
      </w:r>
    </w:p>
    <w:p w14:paraId="6CB0E8BB" w14:textId="77777777" w:rsidR="0019770C" w:rsidRDefault="0019770C" w:rsidP="0019770C">
      <w:pPr>
        <w:pStyle w:val="a0"/>
        <w:ind w:left="5664" w:firstLine="708"/>
        <w:jc w:val="left"/>
      </w:pPr>
      <w:r>
        <w:t>М.А. Смирнов</w:t>
      </w:r>
    </w:p>
    <w:p w14:paraId="59DD3003" w14:textId="77777777" w:rsidR="0019770C" w:rsidRPr="0019770C" w:rsidRDefault="0019770C" w:rsidP="0019770C">
      <w:pPr>
        <w:pStyle w:val="a0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И.И. Гареев</w:t>
      </w:r>
    </w:p>
    <w:p w14:paraId="1587DA74" w14:textId="77777777" w:rsidR="00B818C4" w:rsidRDefault="00B818C4" w:rsidP="0019770C">
      <w:pPr>
        <w:pStyle w:val="a0"/>
        <w:ind w:firstLine="0"/>
        <w:rPr>
          <w:sz w:val="26"/>
          <w:szCs w:val="26"/>
        </w:rPr>
      </w:pPr>
    </w:p>
    <w:p w14:paraId="17D4552E" w14:textId="77777777" w:rsidR="00B818C4" w:rsidRPr="009E75A4" w:rsidRDefault="00B818C4" w:rsidP="00C37E56">
      <w:pPr>
        <w:pStyle w:val="a0"/>
        <w:rPr>
          <w:sz w:val="26"/>
          <w:szCs w:val="26"/>
        </w:rPr>
      </w:pPr>
    </w:p>
    <w:p w14:paraId="47D492AA" w14:textId="77777777" w:rsidR="00C37E56" w:rsidRPr="009E75A4" w:rsidRDefault="00B818C4" w:rsidP="0019770C">
      <w:pPr>
        <w:pStyle w:val="a0"/>
        <w:jc w:val="left"/>
      </w:pPr>
      <w:r w:rsidRPr="009E75A4">
        <w:t>Проверил:</w:t>
      </w:r>
      <w:r>
        <w:tab/>
      </w:r>
      <w:r>
        <w:tab/>
      </w:r>
      <w:r>
        <w:tab/>
      </w:r>
      <w:r w:rsidR="00014CAE">
        <w:tab/>
      </w:r>
      <w:r w:rsidR="00014CAE">
        <w:tab/>
      </w:r>
      <w:r w:rsidR="00014CAE">
        <w:tab/>
      </w:r>
      <w:r w:rsidR="00014CAE">
        <w:tab/>
      </w:r>
      <w:r w:rsidR="0019770C" w:rsidRPr="00A421BD">
        <w:t>Б.С. Юдинцев</w:t>
      </w:r>
    </w:p>
    <w:p w14:paraId="410B4C24" w14:textId="77777777" w:rsidR="00C37E56" w:rsidRPr="009E75A4" w:rsidRDefault="00C37E56" w:rsidP="00C37E56">
      <w:pPr>
        <w:pStyle w:val="a0"/>
      </w:pPr>
    </w:p>
    <w:p w14:paraId="6974C662" w14:textId="77777777" w:rsidR="00C37E56" w:rsidRDefault="00B818C4" w:rsidP="00C37E56">
      <w:pPr>
        <w:pStyle w:val="a0"/>
        <w:jc w:val="center"/>
      </w:pPr>
      <w:r>
        <w:t>Уфа – 2022</w:t>
      </w:r>
    </w:p>
    <w:p w14:paraId="3FEB9E7B" w14:textId="77777777" w:rsidR="00C37E56" w:rsidRDefault="00C37E56" w:rsidP="00C37E56">
      <w:pPr>
        <w:pStyle w:val="a0"/>
      </w:pPr>
    </w:p>
    <w:p w14:paraId="4D2B9858" w14:textId="77777777" w:rsidR="002206AE" w:rsidRDefault="002206AE" w:rsidP="002206AE">
      <w:pPr>
        <w:pStyle w:val="a0"/>
        <w:ind w:firstLine="0"/>
        <w:sectPr w:rsidR="002206AE" w:rsidSect="00C45BF8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14:paraId="1C8042A2" w14:textId="77777777" w:rsidR="001A47D8" w:rsidRDefault="001A47D8" w:rsidP="00637372">
      <w:pPr>
        <w:pStyle w:val="a0"/>
        <w:jc w:val="center"/>
      </w:pPr>
      <w:r>
        <w:lastRenderedPageBreak/>
        <w:t>СОДЕРЖАНИЕ</w:t>
      </w:r>
    </w:p>
    <w:p w14:paraId="7F891272" w14:textId="77777777" w:rsidR="00357919" w:rsidRDefault="00357919" w:rsidP="00637372">
      <w:pPr>
        <w:pStyle w:val="a0"/>
        <w:jc w:val="center"/>
      </w:pPr>
    </w:p>
    <w:p w14:paraId="445C7C3D" w14:textId="6DC893D2" w:rsidR="0086319B" w:rsidRDefault="00357919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498119" w:history="1">
        <w:r w:rsidR="0086319B" w:rsidRPr="00AF79D5">
          <w:rPr>
            <w:rStyle w:val="af6"/>
            <w:noProof/>
          </w:rPr>
          <w:t>Цель работы</w:t>
        </w:r>
        <w:r w:rsidR="0086319B">
          <w:rPr>
            <w:noProof/>
            <w:webHidden/>
          </w:rPr>
          <w:tab/>
        </w:r>
        <w:r w:rsidR="0086319B">
          <w:rPr>
            <w:noProof/>
            <w:webHidden/>
          </w:rPr>
          <w:fldChar w:fldCharType="begin"/>
        </w:r>
        <w:r w:rsidR="0086319B">
          <w:rPr>
            <w:noProof/>
            <w:webHidden/>
          </w:rPr>
          <w:instrText xml:space="preserve"> PAGEREF _Toc121498119 \h </w:instrText>
        </w:r>
        <w:r w:rsidR="0086319B">
          <w:rPr>
            <w:noProof/>
            <w:webHidden/>
          </w:rPr>
        </w:r>
        <w:r w:rsidR="0086319B">
          <w:rPr>
            <w:noProof/>
            <w:webHidden/>
          </w:rPr>
          <w:fldChar w:fldCharType="separate"/>
        </w:r>
        <w:r w:rsidR="0086319B">
          <w:rPr>
            <w:noProof/>
            <w:webHidden/>
          </w:rPr>
          <w:t>3</w:t>
        </w:r>
        <w:r w:rsidR="0086319B">
          <w:rPr>
            <w:noProof/>
            <w:webHidden/>
          </w:rPr>
          <w:fldChar w:fldCharType="end"/>
        </w:r>
      </w:hyperlink>
    </w:p>
    <w:p w14:paraId="2B170308" w14:textId="444F8589" w:rsidR="0086319B" w:rsidRDefault="0086319B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21498120" w:history="1">
        <w:r w:rsidRPr="00AF79D5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DC1FB3" w14:textId="1ED58EE9" w:rsidR="0086319B" w:rsidRDefault="0086319B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21498121" w:history="1">
        <w:r w:rsidRPr="00AF79D5">
          <w:rPr>
            <w:rStyle w:val="af6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AF79D5">
          <w:rPr>
            <w:rStyle w:val="af6"/>
            <w:noProof/>
          </w:rPr>
          <w:t>Таблица с информацией об обработанных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8EF0C" w14:textId="3F5AC292" w:rsidR="0086319B" w:rsidRDefault="0086319B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21498122" w:history="1">
        <w:r w:rsidRPr="00AF79D5">
          <w:rPr>
            <w:rStyle w:val="af6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AF79D5">
          <w:rPr>
            <w:rStyle w:val="af6"/>
            <w:noProof/>
          </w:rPr>
          <w:t>Таблица обработанных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B74ABE" w14:textId="71C06ED2" w:rsidR="0086319B" w:rsidRDefault="0086319B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21498123" w:history="1">
        <w:r w:rsidRPr="00AF79D5">
          <w:rPr>
            <w:rStyle w:val="af6"/>
            <w:noProof/>
          </w:rPr>
          <w:t>1.3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AF79D5">
          <w:rPr>
            <w:rStyle w:val="af6"/>
            <w:noProof/>
          </w:rPr>
          <w:t>Полученная после обработки категория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B3B61" w14:textId="07E1469C" w:rsidR="0086319B" w:rsidRDefault="0086319B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21498124" w:history="1">
        <w:r w:rsidRPr="00AF79D5">
          <w:rPr>
            <w:rStyle w:val="af6"/>
            <w:noProof/>
          </w:rPr>
          <w:t>1.4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AF79D5">
          <w:rPr>
            <w:rStyle w:val="af6"/>
            <w:noProof/>
          </w:rPr>
          <w:t>SQL-скрипт для создания структуры спроектированной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E1E8B5" w14:textId="1E559CE7" w:rsidR="0086319B" w:rsidRDefault="0086319B">
      <w:pPr>
        <w:pStyle w:val="21"/>
        <w:rPr>
          <w:rFonts w:asciiTheme="minorHAnsi" w:hAnsiTheme="minorHAnsi" w:cstheme="minorBidi"/>
          <w:noProof/>
          <w:sz w:val="22"/>
          <w:szCs w:val="22"/>
        </w:rPr>
      </w:pPr>
      <w:hyperlink w:anchor="_Toc121498125" w:history="1">
        <w:r w:rsidRPr="00AF79D5">
          <w:rPr>
            <w:rStyle w:val="af6"/>
            <w:noProof/>
          </w:rPr>
          <w:t>1.5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AF79D5">
          <w:rPr>
            <w:rStyle w:val="af6"/>
            <w:noProof/>
          </w:rPr>
          <w:t>Скриншоты основных html-страниц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A933E2" w14:textId="0B01CCEC" w:rsidR="0086319B" w:rsidRDefault="0086319B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21498126" w:history="1">
        <w:r w:rsidRPr="00AF79D5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_Toc121498126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6827FC" w14:textId="3A382D8F" w:rsidR="001A47D8" w:rsidRDefault="00357919" w:rsidP="001A47D8">
      <w:pPr>
        <w:pStyle w:val="a0"/>
        <w:ind w:firstLine="0"/>
      </w:pPr>
      <w:r>
        <w:fldChar w:fldCharType="end"/>
      </w:r>
    </w:p>
    <w:p w14:paraId="06D298CF" w14:textId="77777777" w:rsidR="001A47D8" w:rsidRDefault="001A47D8" w:rsidP="00AF5A56">
      <w:pPr>
        <w:pStyle w:val="a0"/>
        <w:ind w:firstLine="142"/>
        <w:rPr>
          <w:rFonts w:eastAsiaTheme="majorEastAsia" w:cstheme="majorBidi"/>
          <w:b/>
          <w:bCs/>
          <w:sz w:val="32"/>
        </w:rPr>
      </w:pPr>
      <w:r>
        <w:br w:type="page"/>
      </w:r>
    </w:p>
    <w:p w14:paraId="583D01C2" w14:textId="35B1360B" w:rsidR="00601677" w:rsidRDefault="00C237A3" w:rsidP="00C237A3">
      <w:pPr>
        <w:pStyle w:val="1"/>
        <w:numPr>
          <w:ilvl w:val="0"/>
          <w:numId w:val="0"/>
        </w:numPr>
        <w:ind w:left="680"/>
      </w:pPr>
      <w:bookmarkStart w:id="0" w:name="_Toc121498119"/>
      <w:r>
        <w:lastRenderedPageBreak/>
        <w:t>Цель работы</w:t>
      </w:r>
      <w:bookmarkEnd w:id="0"/>
    </w:p>
    <w:p w14:paraId="629028D2" w14:textId="77777777" w:rsidR="00C237A3" w:rsidRDefault="00C237A3" w:rsidP="00C237A3">
      <w:pPr>
        <w:pStyle w:val="a0"/>
      </w:pPr>
      <w:r>
        <w:t xml:space="preserve">№4. Ознакомление с основными методами проектирования базы данных (БД). </w:t>
      </w:r>
    </w:p>
    <w:p w14:paraId="0A064A7D" w14:textId="4D5AC8C5" w:rsidR="00C237A3" w:rsidRPr="00C237A3" w:rsidRDefault="00C237A3" w:rsidP="00C237A3">
      <w:pPr>
        <w:pStyle w:val="a0"/>
        <w:ind w:left="680" w:firstLine="0"/>
        <w:rPr>
          <w:b/>
          <w:bCs/>
        </w:rPr>
      </w:pPr>
      <w:r>
        <w:t xml:space="preserve">№5. Ознакомление с методами проектирования пользовательского интерфейса. </w:t>
      </w:r>
      <w:r>
        <w:cr/>
      </w:r>
      <w:r w:rsidRPr="00C237A3">
        <w:rPr>
          <w:b/>
          <w:bCs/>
        </w:rPr>
        <w:t xml:space="preserve">Задание: </w:t>
      </w:r>
    </w:p>
    <w:p w14:paraId="2E644CFE" w14:textId="77777777" w:rsidR="00C237A3" w:rsidRPr="00C237A3" w:rsidRDefault="00C237A3" w:rsidP="00C237A3">
      <w:pPr>
        <w:pStyle w:val="a0"/>
        <w:rPr>
          <w:b/>
          <w:bCs/>
        </w:rPr>
      </w:pPr>
      <w:r w:rsidRPr="00C237A3">
        <w:rPr>
          <w:b/>
          <w:bCs/>
        </w:rPr>
        <w:t xml:space="preserve">Проектирование БД </w:t>
      </w:r>
    </w:p>
    <w:p w14:paraId="58EA6CDC" w14:textId="77777777" w:rsidR="00C237A3" w:rsidRDefault="00C237A3" w:rsidP="00C237A3">
      <w:pPr>
        <w:pStyle w:val="a0"/>
      </w:pPr>
      <w:r>
        <w:t xml:space="preserve">1. На основе материалов по предмету «Базы данных» спроектировать БД </w:t>
      </w:r>
    </w:p>
    <w:p w14:paraId="345F23CA" w14:textId="77777777" w:rsidR="00C237A3" w:rsidRDefault="00C237A3" w:rsidP="00C237A3">
      <w:pPr>
        <w:pStyle w:val="a0"/>
      </w:pPr>
      <w:r>
        <w:t xml:space="preserve">приложения для хранения обработанных данных. </w:t>
      </w:r>
    </w:p>
    <w:p w14:paraId="40ECDD7D" w14:textId="77777777" w:rsidR="00C237A3" w:rsidRDefault="00C237A3" w:rsidP="00C237A3">
      <w:pPr>
        <w:pStyle w:val="a0"/>
      </w:pPr>
      <w:r>
        <w:t xml:space="preserve">a. БД должна содержать таблицу с информацией об обработанных </w:t>
      </w:r>
    </w:p>
    <w:p w14:paraId="59F9EDD5" w14:textId="77777777" w:rsidR="00C237A3" w:rsidRDefault="00C237A3" w:rsidP="00C237A3">
      <w:pPr>
        <w:pStyle w:val="a0"/>
      </w:pPr>
      <w:r>
        <w:t xml:space="preserve">файлах (минимальный набор колонок: название файла, дата </w:t>
      </w:r>
    </w:p>
    <w:p w14:paraId="6425F405" w14:textId="77777777" w:rsidR="00C237A3" w:rsidRDefault="00C237A3" w:rsidP="00C237A3">
      <w:pPr>
        <w:pStyle w:val="a0"/>
      </w:pPr>
      <w:r>
        <w:t xml:space="preserve">обработки). </w:t>
      </w:r>
    </w:p>
    <w:p w14:paraId="1F0F5662" w14:textId="77777777" w:rsidR="00C237A3" w:rsidRDefault="00C237A3" w:rsidP="00C237A3">
      <w:pPr>
        <w:pStyle w:val="a0"/>
      </w:pPr>
      <w:r>
        <w:t xml:space="preserve">b. Таблица обработанных файлов должна ограничивать основную </w:t>
      </w:r>
    </w:p>
    <w:p w14:paraId="2A71BD07" w14:textId="77777777" w:rsidR="00C237A3" w:rsidRDefault="00C237A3" w:rsidP="00C237A3">
      <w:pPr>
        <w:pStyle w:val="a0"/>
      </w:pPr>
      <w:r>
        <w:t xml:space="preserve">таблицу с данными по внешнему ключу (FOREIGN KEY). </w:t>
      </w:r>
    </w:p>
    <w:p w14:paraId="686D7DB2" w14:textId="77777777" w:rsidR="00C237A3" w:rsidRDefault="00C237A3" w:rsidP="00C237A3">
      <w:pPr>
        <w:pStyle w:val="a0"/>
      </w:pPr>
      <w:r>
        <w:t xml:space="preserve">c. Полученные после обработки классы или категории должны быть </w:t>
      </w:r>
    </w:p>
    <w:p w14:paraId="4B7C12CB" w14:textId="77777777" w:rsidR="00C237A3" w:rsidRDefault="00C237A3" w:rsidP="00C237A3">
      <w:pPr>
        <w:pStyle w:val="a0"/>
      </w:pPr>
      <w:r>
        <w:t xml:space="preserve">также вынесены в отдельную таблицу с ограничением по внешнему </w:t>
      </w:r>
    </w:p>
    <w:p w14:paraId="71E9DC9F" w14:textId="77777777" w:rsidR="00C237A3" w:rsidRDefault="00C237A3" w:rsidP="00C237A3">
      <w:pPr>
        <w:pStyle w:val="a0"/>
      </w:pPr>
      <w:r>
        <w:t xml:space="preserve">ключу. Т.е. должна быть проведена нормализация данных. </w:t>
      </w:r>
    </w:p>
    <w:p w14:paraId="33C1A8AA" w14:textId="77777777" w:rsidR="00C237A3" w:rsidRDefault="00C237A3" w:rsidP="00C237A3">
      <w:pPr>
        <w:pStyle w:val="a0"/>
      </w:pPr>
      <w:r>
        <w:t xml:space="preserve">2. Написать SQL-скрипт для создания структуры спроектированной БД. </w:t>
      </w:r>
    </w:p>
    <w:p w14:paraId="277040A0" w14:textId="77777777" w:rsidR="00C237A3" w:rsidRDefault="00C237A3" w:rsidP="00C237A3">
      <w:pPr>
        <w:pStyle w:val="a0"/>
      </w:pPr>
      <w:r>
        <w:t xml:space="preserve">3. Изучить код примера из архива lab4_example_app_python.zip. На основе </w:t>
      </w:r>
    </w:p>
    <w:p w14:paraId="186BFCD0" w14:textId="77777777" w:rsidR="00C237A3" w:rsidRDefault="00C237A3" w:rsidP="00C237A3">
      <w:pPr>
        <w:pStyle w:val="a0"/>
      </w:pPr>
      <w:r>
        <w:t>данного примера реализовать необходимые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</w:p>
    <w:p w14:paraId="01CE845E" w14:textId="77777777" w:rsidR="00C237A3" w:rsidRDefault="00C237A3" w:rsidP="00C237A3">
      <w:pPr>
        <w:pStyle w:val="a0"/>
      </w:pPr>
      <w:proofErr w:type="spellStart"/>
      <w:r>
        <w:t>Delete</w:t>
      </w:r>
      <w:proofErr w:type="spellEnd"/>
      <w:r>
        <w:t xml:space="preserve">) операции для работы с БД. Загрузить код приложения на </w:t>
      </w:r>
      <w:proofErr w:type="spellStart"/>
      <w:r>
        <w:t>GitHub</w:t>
      </w:r>
      <w:proofErr w:type="spellEnd"/>
      <w:r>
        <w:t>.</w:t>
      </w:r>
    </w:p>
    <w:p w14:paraId="6A73143E" w14:textId="111D11EF" w:rsidR="00C237A3" w:rsidRDefault="00C237A3" w:rsidP="00C237A3">
      <w:pPr>
        <w:pStyle w:val="a0"/>
      </w:pPr>
      <w:r>
        <w:t xml:space="preserve">4. Проверить выполнение CRUD-операций на тестовой БД (только </w:t>
      </w:r>
      <w:proofErr w:type="spellStart"/>
      <w:r>
        <w:t>SQLite</w:t>
      </w:r>
      <w:proofErr w:type="spellEnd"/>
      <w:r>
        <w:t xml:space="preserve">). </w:t>
      </w:r>
      <w:r>
        <w:cr/>
      </w:r>
    </w:p>
    <w:p w14:paraId="2345C083" w14:textId="02DD95E4" w:rsidR="00803A69" w:rsidRDefault="00803A69" w:rsidP="00803A69">
      <w:pPr>
        <w:pStyle w:val="1"/>
        <w:numPr>
          <w:ilvl w:val="0"/>
          <w:numId w:val="0"/>
        </w:numPr>
        <w:ind w:left="680"/>
      </w:pPr>
      <w:bookmarkStart w:id="1" w:name="_Toc121498120"/>
      <w:r>
        <w:lastRenderedPageBreak/>
        <w:t>Ход работы</w:t>
      </w:r>
      <w:bookmarkEnd w:id="1"/>
    </w:p>
    <w:p w14:paraId="09CBEF0C" w14:textId="2A3990FC" w:rsidR="00803A69" w:rsidRDefault="00CE6CE8" w:rsidP="00CE6CE8">
      <w:pPr>
        <w:pStyle w:val="2"/>
      </w:pPr>
      <w:bookmarkStart w:id="2" w:name="_Toc121498121"/>
      <w:r>
        <w:t>Таблица с информацией об обработанных данных</w:t>
      </w:r>
      <w:bookmarkEnd w:id="2"/>
    </w:p>
    <w:p w14:paraId="7D7BD388" w14:textId="237A12C0" w:rsidR="00CE6CE8" w:rsidRDefault="00CE6CE8" w:rsidP="00CE6CE8">
      <w:pPr>
        <w:pStyle w:val="a0"/>
      </w:pPr>
      <w:r>
        <w:rPr>
          <w:noProof/>
        </w:rPr>
        <w:drawing>
          <wp:inline distT="0" distB="0" distL="0" distR="0" wp14:anchorId="2C1EAE05" wp14:editId="3006C132">
            <wp:extent cx="41529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0A4" w14:textId="1EFC9C44" w:rsidR="00CE6CE8" w:rsidRDefault="00CE6CE8" w:rsidP="00CE6CE8">
      <w:pPr>
        <w:pStyle w:val="2"/>
      </w:pPr>
      <w:bookmarkStart w:id="3" w:name="_Toc121498122"/>
      <w:r>
        <w:t>Таблица обработанных данных</w:t>
      </w:r>
      <w:bookmarkEnd w:id="3"/>
    </w:p>
    <w:p w14:paraId="5C0395F2" w14:textId="6BEDFAD1" w:rsidR="00CE6CE8" w:rsidRDefault="00D66B3D" w:rsidP="00CE6CE8">
      <w:pPr>
        <w:pStyle w:val="a0"/>
      </w:pPr>
      <w:r>
        <w:rPr>
          <w:noProof/>
        </w:rPr>
        <w:drawing>
          <wp:inline distT="0" distB="0" distL="0" distR="0" wp14:anchorId="7168D407" wp14:editId="4D51A4CB">
            <wp:extent cx="5403542" cy="3845278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619" cy="38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24F4" w14:textId="0F4F153C" w:rsidR="00D66B3D" w:rsidRDefault="00D66B3D" w:rsidP="00D66B3D">
      <w:pPr>
        <w:pStyle w:val="2"/>
      </w:pPr>
      <w:bookmarkStart w:id="4" w:name="_Toc121498123"/>
      <w:r>
        <w:lastRenderedPageBreak/>
        <w:t>Полученная после обработки категория</w:t>
      </w:r>
      <w:bookmarkEnd w:id="4"/>
    </w:p>
    <w:p w14:paraId="67EE4622" w14:textId="5253E9C5" w:rsidR="00D66B3D" w:rsidRDefault="00D66B3D" w:rsidP="00D66B3D">
      <w:pPr>
        <w:pStyle w:val="a0"/>
      </w:pPr>
      <w:r>
        <w:rPr>
          <w:noProof/>
        </w:rPr>
        <w:drawing>
          <wp:inline distT="0" distB="0" distL="0" distR="0" wp14:anchorId="7F0715BA" wp14:editId="4DD978C1">
            <wp:extent cx="260032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717" w14:textId="0615DBC2" w:rsidR="00D66B3D" w:rsidRPr="00D66B3D" w:rsidRDefault="00D66B3D" w:rsidP="00D66B3D">
      <w:pPr>
        <w:pStyle w:val="2"/>
      </w:pPr>
      <w:bookmarkStart w:id="5" w:name="_Toc121498124"/>
      <w:r w:rsidRPr="00D66B3D">
        <w:t>SQL-скрипт для создания структуры спроектированной БД</w:t>
      </w:r>
      <w:bookmarkEnd w:id="5"/>
    </w:p>
    <w:p w14:paraId="3FCB0432" w14:textId="0F9C6058" w:rsidR="00D66B3D" w:rsidRDefault="00D66B3D" w:rsidP="00CE6CE8">
      <w:pPr>
        <w:pStyle w:val="a0"/>
      </w:pPr>
      <w:r>
        <w:rPr>
          <w:noProof/>
        </w:rPr>
        <w:drawing>
          <wp:inline distT="0" distB="0" distL="0" distR="0" wp14:anchorId="1629ACAF" wp14:editId="6B02670E">
            <wp:extent cx="3068473" cy="407405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245" cy="40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2A7" w14:textId="307DE64E" w:rsidR="00D66B3D" w:rsidRDefault="005A6C39" w:rsidP="005A6C39">
      <w:pPr>
        <w:pStyle w:val="2"/>
      </w:pPr>
      <w:bookmarkStart w:id="6" w:name="_Toc121498125"/>
      <w:r w:rsidRPr="005A6C39">
        <w:lastRenderedPageBreak/>
        <w:t xml:space="preserve">Скриншоты основных </w:t>
      </w:r>
      <w:proofErr w:type="spellStart"/>
      <w:r w:rsidRPr="005A6C39">
        <w:t>html</w:t>
      </w:r>
      <w:proofErr w:type="spellEnd"/>
      <w:r w:rsidRPr="005A6C39">
        <w:t>-страниц</w:t>
      </w:r>
      <w:bookmarkEnd w:id="6"/>
    </w:p>
    <w:p w14:paraId="7FA09F04" w14:textId="77777777" w:rsidR="005A6C39" w:rsidRDefault="005A6C39" w:rsidP="00CE6CE8">
      <w:pPr>
        <w:pStyle w:val="a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3C818" wp14:editId="104256D3">
            <wp:simplePos x="1330859" y="543208"/>
            <wp:positionH relativeFrom="column">
              <wp:align>left</wp:align>
            </wp:positionH>
            <wp:positionV relativeFrom="paragraph">
              <wp:align>top</wp:align>
            </wp:positionV>
            <wp:extent cx="5575557" cy="5045033"/>
            <wp:effectExtent l="0" t="0" r="635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57" cy="504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8D0D" w14:textId="77777777" w:rsidR="005A6C39" w:rsidRPr="005A6C39" w:rsidRDefault="005A6C39" w:rsidP="005A6C39"/>
    <w:p w14:paraId="598ACB37" w14:textId="77777777" w:rsidR="005A6C39" w:rsidRPr="005A6C39" w:rsidRDefault="005A6C39" w:rsidP="005A6C39"/>
    <w:p w14:paraId="4F5159DD" w14:textId="77777777" w:rsidR="005A6C39" w:rsidRPr="005A6C39" w:rsidRDefault="005A6C39" w:rsidP="005A6C39"/>
    <w:p w14:paraId="0BC3A3CF" w14:textId="77777777" w:rsidR="005A6C39" w:rsidRPr="005A6C39" w:rsidRDefault="005A6C39" w:rsidP="005A6C39"/>
    <w:p w14:paraId="3E286A18" w14:textId="77777777" w:rsidR="005A6C39" w:rsidRPr="005A6C39" w:rsidRDefault="005A6C39" w:rsidP="005A6C39"/>
    <w:p w14:paraId="178F8B75" w14:textId="77777777" w:rsidR="005A6C39" w:rsidRPr="005A6C39" w:rsidRDefault="005A6C39" w:rsidP="005A6C39"/>
    <w:p w14:paraId="20B03BF1" w14:textId="77777777" w:rsidR="005A6C39" w:rsidRPr="005A6C39" w:rsidRDefault="005A6C39" w:rsidP="005A6C39"/>
    <w:p w14:paraId="0AF2E236" w14:textId="77777777" w:rsidR="005A6C39" w:rsidRPr="005A6C39" w:rsidRDefault="005A6C39" w:rsidP="005A6C39"/>
    <w:p w14:paraId="102251D3" w14:textId="77777777" w:rsidR="005A6C39" w:rsidRPr="005A6C39" w:rsidRDefault="005A6C39" w:rsidP="005A6C39"/>
    <w:p w14:paraId="7E4FA412" w14:textId="77777777" w:rsidR="005A6C39" w:rsidRPr="005A6C39" w:rsidRDefault="005A6C39" w:rsidP="005A6C39"/>
    <w:p w14:paraId="17F90361" w14:textId="77777777" w:rsidR="005A6C39" w:rsidRPr="005A6C39" w:rsidRDefault="005A6C39" w:rsidP="005A6C39"/>
    <w:p w14:paraId="658FC693" w14:textId="77777777" w:rsidR="005A6C39" w:rsidRPr="005A6C39" w:rsidRDefault="005A6C39" w:rsidP="005A6C39"/>
    <w:p w14:paraId="423263F2" w14:textId="77777777" w:rsidR="005A6C39" w:rsidRPr="005A6C39" w:rsidRDefault="005A6C39" w:rsidP="005A6C39"/>
    <w:p w14:paraId="4DE7F974" w14:textId="77777777" w:rsidR="005A6C39" w:rsidRDefault="005A6C39" w:rsidP="00CE6CE8">
      <w:pPr>
        <w:pStyle w:val="a0"/>
      </w:pPr>
    </w:p>
    <w:p w14:paraId="24DF1644" w14:textId="77777777" w:rsidR="005A6C39" w:rsidRDefault="005A6C39" w:rsidP="00CE6CE8">
      <w:pPr>
        <w:pStyle w:val="a0"/>
      </w:pPr>
    </w:p>
    <w:p w14:paraId="4DA00603" w14:textId="47611868" w:rsidR="00D66B3D" w:rsidRDefault="005A6C39" w:rsidP="00CE6CE8">
      <w:pPr>
        <w:pStyle w:val="a0"/>
      </w:pPr>
      <w:r>
        <w:br w:type="textWrapping" w:clear="all"/>
      </w:r>
      <w:r>
        <w:rPr>
          <w:noProof/>
        </w:rPr>
        <w:drawing>
          <wp:inline distT="0" distB="0" distL="0" distR="0" wp14:anchorId="44940CDE" wp14:editId="5F4C6B9E">
            <wp:extent cx="5593665" cy="2532683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801" cy="25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81B" w14:textId="57C89B3F" w:rsidR="00060480" w:rsidRDefault="00060480" w:rsidP="00060480">
      <w:pPr>
        <w:pStyle w:val="1"/>
        <w:numPr>
          <w:ilvl w:val="0"/>
          <w:numId w:val="0"/>
        </w:numPr>
        <w:ind w:left="680"/>
      </w:pPr>
      <w:bookmarkStart w:id="7" w:name="_Toc121498126"/>
      <w:r>
        <w:lastRenderedPageBreak/>
        <w:t>Вывод</w:t>
      </w:r>
      <w:bookmarkEnd w:id="7"/>
    </w:p>
    <w:p w14:paraId="4ABE152E" w14:textId="432F1274" w:rsidR="00060480" w:rsidRDefault="00060480" w:rsidP="00060480">
      <w:pPr>
        <w:pStyle w:val="a0"/>
      </w:pPr>
      <w:r>
        <w:t>В ходе данной лабораторной работы мы о</w:t>
      </w:r>
      <w:r>
        <w:t>знаком</w:t>
      </w:r>
      <w:r>
        <w:t>ились</w:t>
      </w:r>
      <w:r>
        <w:t xml:space="preserve"> с основными методами проектирования базы данных (БД)</w:t>
      </w:r>
      <w:r>
        <w:t xml:space="preserve"> и </w:t>
      </w:r>
      <w:r>
        <w:t xml:space="preserve">методами проектирования пользовательского интерфейса. </w:t>
      </w:r>
    </w:p>
    <w:p w14:paraId="7E59D7DD" w14:textId="77777777" w:rsidR="00137743" w:rsidRDefault="00137743" w:rsidP="00137743">
      <w:pPr>
        <w:pStyle w:val="a0"/>
      </w:pPr>
      <w:r>
        <w:t xml:space="preserve">Ссылка на </w:t>
      </w:r>
      <w:proofErr w:type="spellStart"/>
      <w:r>
        <w:t>Github</w:t>
      </w:r>
      <w:proofErr w:type="spellEnd"/>
      <w:r>
        <w:t>:</w:t>
      </w:r>
    </w:p>
    <w:p w14:paraId="453B7E51" w14:textId="5AFD83A9" w:rsidR="00060480" w:rsidRPr="00060480" w:rsidRDefault="00137743" w:rsidP="00137743">
      <w:pPr>
        <w:pStyle w:val="a0"/>
      </w:pPr>
      <w:hyperlink r:id="rId14" w:history="1">
        <w:r w:rsidRPr="00137743">
          <w:rPr>
            <w:rStyle w:val="af6"/>
          </w:rPr>
          <w:t>https://github.com/MaxSmir/PiKPO_Project</w:t>
        </w:r>
      </w:hyperlink>
    </w:p>
    <w:sectPr w:rsidR="00060480" w:rsidRPr="00060480" w:rsidSect="00601677">
      <w:footerReference w:type="default" r:id="rId15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6BD7" w14:textId="77777777" w:rsidR="000D12A6" w:rsidRDefault="000D12A6" w:rsidP="001F7269">
      <w:pPr>
        <w:spacing w:after="0" w:line="240" w:lineRule="auto"/>
      </w:pPr>
      <w:r>
        <w:separator/>
      </w:r>
    </w:p>
  </w:endnote>
  <w:endnote w:type="continuationSeparator" w:id="0">
    <w:p w14:paraId="3930D9C3" w14:textId="77777777" w:rsidR="000D12A6" w:rsidRDefault="000D12A6" w:rsidP="001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AD8B" w14:textId="77777777" w:rsidR="00637372" w:rsidRDefault="00637372" w:rsidP="00637372">
    <w:pPr>
      <w:pStyle w:val="a6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19770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A7FE" w14:textId="77777777" w:rsidR="000D12A6" w:rsidRDefault="000D12A6" w:rsidP="001F7269">
      <w:pPr>
        <w:spacing w:after="0" w:line="240" w:lineRule="auto"/>
      </w:pPr>
      <w:r>
        <w:separator/>
      </w:r>
    </w:p>
  </w:footnote>
  <w:footnote w:type="continuationSeparator" w:id="0">
    <w:p w14:paraId="0B028949" w14:textId="77777777" w:rsidR="000D12A6" w:rsidRDefault="000D12A6" w:rsidP="001F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00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521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8348D"/>
    <w:multiLevelType w:val="hybridMultilevel"/>
    <w:tmpl w:val="9BDE3F1C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C41776E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BF4B88"/>
    <w:multiLevelType w:val="multilevel"/>
    <w:tmpl w:val="931868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22ECE"/>
    <w:multiLevelType w:val="hybridMultilevel"/>
    <w:tmpl w:val="0890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E20B2"/>
    <w:multiLevelType w:val="hybridMultilevel"/>
    <w:tmpl w:val="1E4A85E8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B1A"/>
    <w:multiLevelType w:val="hybridMultilevel"/>
    <w:tmpl w:val="4E4AD69E"/>
    <w:lvl w:ilvl="0" w:tplc="976C71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BBB230D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2538B"/>
    <w:multiLevelType w:val="hybridMultilevel"/>
    <w:tmpl w:val="7D84CFE8"/>
    <w:lvl w:ilvl="0" w:tplc="12F815F4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5BB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CA5367"/>
    <w:multiLevelType w:val="hybridMultilevel"/>
    <w:tmpl w:val="99B8B7A6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633E121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5677C38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A50492"/>
    <w:multiLevelType w:val="multilevel"/>
    <w:tmpl w:val="54CC893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0C51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4B400F"/>
    <w:multiLevelType w:val="multilevel"/>
    <w:tmpl w:val="9D541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0C"/>
    <w:rsid w:val="00014CAE"/>
    <w:rsid w:val="00041C7B"/>
    <w:rsid w:val="000557DE"/>
    <w:rsid w:val="00060480"/>
    <w:rsid w:val="0006430D"/>
    <w:rsid w:val="00065CEA"/>
    <w:rsid w:val="00077EC7"/>
    <w:rsid w:val="000C6FC0"/>
    <w:rsid w:val="000D12A6"/>
    <w:rsid w:val="000F0DDD"/>
    <w:rsid w:val="00134FC5"/>
    <w:rsid w:val="00137743"/>
    <w:rsid w:val="00197519"/>
    <w:rsid w:val="0019770C"/>
    <w:rsid w:val="001A47D8"/>
    <w:rsid w:val="001B5CC0"/>
    <w:rsid w:val="001F7269"/>
    <w:rsid w:val="002206AE"/>
    <w:rsid w:val="00257E04"/>
    <w:rsid w:val="002D5CD6"/>
    <w:rsid w:val="002E5C50"/>
    <w:rsid w:val="00331E5E"/>
    <w:rsid w:val="003506FF"/>
    <w:rsid w:val="00357919"/>
    <w:rsid w:val="00361B8C"/>
    <w:rsid w:val="00372100"/>
    <w:rsid w:val="003A50A0"/>
    <w:rsid w:val="003D3B49"/>
    <w:rsid w:val="003E5D66"/>
    <w:rsid w:val="003F080C"/>
    <w:rsid w:val="003F70B0"/>
    <w:rsid w:val="004918D6"/>
    <w:rsid w:val="0049335B"/>
    <w:rsid w:val="004B0953"/>
    <w:rsid w:val="004C11F4"/>
    <w:rsid w:val="004D54C1"/>
    <w:rsid w:val="004E2DBF"/>
    <w:rsid w:val="00504437"/>
    <w:rsid w:val="00533188"/>
    <w:rsid w:val="00537BCC"/>
    <w:rsid w:val="00584177"/>
    <w:rsid w:val="0059454B"/>
    <w:rsid w:val="005A6C39"/>
    <w:rsid w:val="005B1D7F"/>
    <w:rsid w:val="005F63EE"/>
    <w:rsid w:val="005F68B3"/>
    <w:rsid w:val="00601677"/>
    <w:rsid w:val="006315F7"/>
    <w:rsid w:val="00637372"/>
    <w:rsid w:val="006504A6"/>
    <w:rsid w:val="00673FC8"/>
    <w:rsid w:val="00674121"/>
    <w:rsid w:val="00676B2F"/>
    <w:rsid w:val="00683B52"/>
    <w:rsid w:val="006A58AD"/>
    <w:rsid w:val="006B2E3F"/>
    <w:rsid w:val="007274FF"/>
    <w:rsid w:val="0072757F"/>
    <w:rsid w:val="0074633C"/>
    <w:rsid w:val="00754C41"/>
    <w:rsid w:val="00755206"/>
    <w:rsid w:val="0077459A"/>
    <w:rsid w:val="00803A69"/>
    <w:rsid w:val="00806F88"/>
    <w:rsid w:val="008135AE"/>
    <w:rsid w:val="008527F6"/>
    <w:rsid w:val="0086319B"/>
    <w:rsid w:val="00872FE4"/>
    <w:rsid w:val="008A19AC"/>
    <w:rsid w:val="008C634B"/>
    <w:rsid w:val="009055B7"/>
    <w:rsid w:val="009149D8"/>
    <w:rsid w:val="009366AA"/>
    <w:rsid w:val="009835D4"/>
    <w:rsid w:val="009A7233"/>
    <w:rsid w:val="009B37FD"/>
    <w:rsid w:val="009C100A"/>
    <w:rsid w:val="009E0A44"/>
    <w:rsid w:val="009E75A4"/>
    <w:rsid w:val="009F6E0F"/>
    <w:rsid w:val="00A161D3"/>
    <w:rsid w:val="00A2771D"/>
    <w:rsid w:val="00A35CD5"/>
    <w:rsid w:val="00A6144D"/>
    <w:rsid w:val="00A97813"/>
    <w:rsid w:val="00AC6D42"/>
    <w:rsid w:val="00AD0177"/>
    <w:rsid w:val="00AE142E"/>
    <w:rsid w:val="00AF5A56"/>
    <w:rsid w:val="00B153A4"/>
    <w:rsid w:val="00B45F99"/>
    <w:rsid w:val="00B818C4"/>
    <w:rsid w:val="00BA7A5A"/>
    <w:rsid w:val="00BE7036"/>
    <w:rsid w:val="00C0361E"/>
    <w:rsid w:val="00C237A3"/>
    <w:rsid w:val="00C37E56"/>
    <w:rsid w:val="00C45BF8"/>
    <w:rsid w:val="00C7573A"/>
    <w:rsid w:val="00C80014"/>
    <w:rsid w:val="00CB5212"/>
    <w:rsid w:val="00CC6DB0"/>
    <w:rsid w:val="00CE6CE8"/>
    <w:rsid w:val="00D14CC0"/>
    <w:rsid w:val="00D66B3D"/>
    <w:rsid w:val="00D72C12"/>
    <w:rsid w:val="00DA0BBF"/>
    <w:rsid w:val="00DC1408"/>
    <w:rsid w:val="00DC3507"/>
    <w:rsid w:val="00DF0B42"/>
    <w:rsid w:val="00E354D7"/>
    <w:rsid w:val="00E85C59"/>
    <w:rsid w:val="00EA63D3"/>
    <w:rsid w:val="00EF1501"/>
    <w:rsid w:val="00EF34B7"/>
    <w:rsid w:val="00F104ED"/>
    <w:rsid w:val="00F23295"/>
    <w:rsid w:val="00F4196D"/>
    <w:rsid w:val="00F635F3"/>
    <w:rsid w:val="00FB4B57"/>
    <w:rsid w:val="00FC074E"/>
    <w:rsid w:val="00FC4C83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D79E"/>
  <w15:docId w15:val="{C0B3F3E1-53B8-4783-817F-F2C9241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519"/>
  </w:style>
  <w:style w:type="paragraph" w:styleId="1">
    <w:name w:val="heading 1"/>
    <w:next w:val="a0"/>
    <w:link w:val="10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7269"/>
  </w:style>
  <w:style w:type="paragraph" w:styleId="a6">
    <w:name w:val="footer"/>
    <w:basedOn w:val="a"/>
    <w:link w:val="a7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7269"/>
  </w:style>
  <w:style w:type="paragraph" w:customStyle="1" w:styleId="a0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Формула_Гордеева"/>
    <w:basedOn w:val="a0"/>
    <w:next w:val="a0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Normal (Web)"/>
    <w:basedOn w:val="a"/>
    <w:uiPriority w:val="99"/>
    <w:semiHidden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1"/>
    <w:uiPriority w:val="99"/>
    <w:semiHidden/>
    <w:rsid w:val="00EA63D3"/>
    <w:rPr>
      <w:color w:val="808080"/>
    </w:rPr>
  </w:style>
  <w:style w:type="table" w:styleId="ae">
    <w:name w:val="Table Grid"/>
    <w:basedOn w:val="a2"/>
    <w:uiPriority w:val="5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3F080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3F080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3F080C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3F080C"/>
    <w:rPr>
      <w:vertAlign w:val="superscript"/>
    </w:rPr>
  </w:style>
  <w:style w:type="paragraph" w:styleId="af5">
    <w:name w:val="TOC Heading"/>
    <w:basedOn w:val="1"/>
    <w:next w:val="a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1"/>
    <w:uiPriority w:val="99"/>
    <w:unhideWhenUsed/>
    <w:rsid w:val="00357919"/>
    <w:rPr>
      <w:color w:val="0000FF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13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xSmir/PiKPO_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a\OneDrive\&#1056;&#1072;&#1073;&#1086;&#1095;&#1080;&#1081;%20&#1089;&#1090;&#1086;&#1083;\ugatu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0D37-725E-4DFF-95C2-2AEA875C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24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Гордеева</dc:creator>
  <cp:keywords/>
  <dc:description/>
  <cp:lastModifiedBy>Софья Гордеева</cp:lastModifiedBy>
  <cp:revision>8</cp:revision>
  <cp:lastPrinted>2020-10-13T15:14:00Z</cp:lastPrinted>
  <dcterms:created xsi:type="dcterms:W3CDTF">2022-12-07T11:12:00Z</dcterms:created>
  <dcterms:modified xsi:type="dcterms:W3CDTF">2022-12-09T12:08:00Z</dcterms:modified>
</cp:coreProperties>
</file>