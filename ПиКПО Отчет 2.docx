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8206" w14:textId="77777777" w:rsidR="00C37E56" w:rsidRPr="009E75A4" w:rsidRDefault="00C37E56" w:rsidP="00C37E56">
      <w:pPr>
        <w:pStyle w:val="a0"/>
      </w:pPr>
      <w:r w:rsidRPr="009E75A4">
        <w:t>Министерство науки и высшего образования Российской Федерации</w:t>
      </w:r>
    </w:p>
    <w:p w14:paraId="3055E351" w14:textId="77777777" w:rsidR="00C37E56" w:rsidRPr="009E75A4" w:rsidRDefault="00C37E56" w:rsidP="00C37E56">
      <w:pPr>
        <w:pStyle w:val="a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69FE6AAC" w14:textId="77777777" w:rsidR="00B818C4" w:rsidRDefault="00B818C4" w:rsidP="00B818C4">
      <w:pPr>
        <w:pStyle w:val="a0"/>
        <w:jc w:val="right"/>
      </w:pPr>
      <w:r>
        <w:t>Кафедра ВМиК</w:t>
      </w:r>
    </w:p>
    <w:p w14:paraId="604F36ED" w14:textId="77777777" w:rsidR="00C37E56" w:rsidRDefault="00C37E56" w:rsidP="00C37E56">
      <w:pPr>
        <w:pStyle w:val="a0"/>
      </w:pPr>
    </w:p>
    <w:p w14:paraId="59FB1842" w14:textId="77777777" w:rsidR="00B818C4" w:rsidRDefault="00B818C4" w:rsidP="00C37E56">
      <w:pPr>
        <w:pStyle w:val="a0"/>
      </w:pPr>
    </w:p>
    <w:p w14:paraId="10DE86FA" w14:textId="77777777" w:rsidR="00B818C4" w:rsidRPr="009E75A4" w:rsidRDefault="00B818C4" w:rsidP="00C37E56">
      <w:pPr>
        <w:pStyle w:val="a0"/>
      </w:pPr>
    </w:p>
    <w:p w14:paraId="43ECE6FB" w14:textId="77777777" w:rsidR="00C37E56" w:rsidRPr="009E75A4" w:rsidRDefault="00C37E56" w:rsidP="00C37E56">
      <w:pPr>
        <w:pStyle w:val="a0"/>
      </w:pPr>
    </w:p>
    <w:p w14:paraId="726613EE" w14:textId="77777777" w:rsidR="00C37E56" w:rsidRPr="009E75A4" w:rsidRDefault="00C37E56" w:rsidP="00C37E56">
      <w:pPr>
        <w:pStyle w:val="a0"/>
      </w:pPr>
    </w:p>
    <w:p w14:paraId="51178F1D" w14:textId="77777777" w:rsidR="00C37E56" w:rsidRPr="009E75A4" w:rsidRDefault="00C37E56" w:rsidP="00C37E56">
      <w:pPr>
        <w:pStyle w:val="a0"/>
      </w:pPr>
    </w:p>
    <w:p w14:paraId="0FDA3CE8" w14:textId="77777777" w:rsidR="00C37E56" w:rsidRPr="009E75A4" w:rsidRDefault="00C37E56" w:rsidP="00C37E56">
      <w:pPr>
        <w:pStyle w:val="a0"/>
      </w:pPr>
    </w:p>
    <w:p w14:paraId="425F3CF0" w14:textId="77777777" w:rsidR="00C37E56" w:rsidRPr="009E75A4" w:rsidRDefault="00C37E56" w:rsidP="00C37E56">
      <w:pPr>
        <w:pStyle w:val="a0"/>
      </w:pPr>
    </w:p>
    <w:p w14:paraId="5AB1A6EA" w14:textId="77777777" w:rsidR="00C37E56" w:rsidRPr="009E75A4" w:rsidRDefault="00B818C4" w:rsidP="00C37E56">
      <w:pPr>
        <w:pStyle w:val="a0"/>
        <w:jc w:val="center"/>
      </w:pPr>
      <w:r>
        <w:t>Отчёт по лабораторной работе №2</w:t>
      </w:r>
    </w:p>
    <w:p w14:paraId="6C5D5624" w14:textId="77777777" w:rsidR="00B818C4" w:rsidRDefault="00B818C4" w:rsidP="00B818C4">
      <w:pPr>
        <w:pStyle w:val="a0"/>
        <w:jc w:val="center"/>
      </w:pPr>
      <w:r>
        <w:t>на тему: «</w:t>
      </w:r>
      <w:r w:rsidR="00A421BD" w:rsidRPr="00A421BD">
        <w:t>Методология объектно</w:t>
      </w:r>
      <w:r w:rsidR="00A421BD">
        <w:t>-ориентированного моделирования</w:t>
      </w:r>
      <w:r>
        <w:t>»</w:t>
      </w:r>
    </w:p>
    <w:p w14:paraId="53BE9BF0" w14:textId="77777777" w:rsidR="00C37E56" w:rsidRPr="009E75A4" w:rsidRDefault="00B818C4" w:rsidP="00B818C4">
      <w:pPr>
        <w:pStyle w:val="a0"/>
        <w:jc w:val="center"/>
      </w:pPr>
      <w:r>
        <w:t>по дисциплине: «</w:t>
      </w:r>
      <w:r w:rsidR="00A421BD" w:rsidRPr="00A421BD">
        <w:t>Проектирование и конструир</w:t>
      </w:r>
      <w:r w:rsidR="00A421BD">
        <w:t>ование программного обеспечения</w:t>
      </w:r>
      <w:r>
        <w:t>»</w:t>
      </w:r>
    </w:p>
    <w:p w14:paraId="52711F93" w14:textId="77777777" w:rsidR="00C37E56" w:rsidRPr="009E75A4" w:rsidRDefault="00C37E56" w:rsidP="00C37E56">
      <w:pPr>
        <w:pStyle w:val="a0"/>
      </w:pPr>
    </w:p>
    <w:p w14:paraId="58D53EFD" w14:textId="77777777" w:rsidR="00C37E56" w:rsidRPr="009E75A4" w:rsidRDefault="00C37E56" w:rsidP="00C37E56">
      <w:pPr>
        <w:pStyle w:val="a0"/>
      </w:pPr>
    </w:p>
    <w:p w14:paraId="07DE6208" w14:textId="77777777" w:rsidR="00C37E56" w:rsidRPr="009E75A4" w:rsidRDefault="00C37E56" w:rsidP="00C37E56">
      <w:pPr>
        <w:pStyle w:val="a0"/>
      </w:pPr>
    </w:p>
    <w:p w14:paraId="79637284" w14:textId="77777777" w:rsidR="00C37E56" w:rsidRPr="009E75A4" w:rsidRDefault="00C37E56" w:rsidP="00C37E56">
      <w:pPr>
        <w:pStyle w:val="a0"/>
        <w:jc w:val="left"/>
      </w:pPr>
      <w:r w:rsidRPr="009E75A4">
        <w:t>Выполнил</w:t>
      </w:r>
      <w:r w:rsidR="00A421BD">
        <w:t>и</w:t>
      </w:r>
      <w:r w:rsidRPr="009E75A4">
        <w:t>:</w:t>
      </w:r>
    </w:p>
    <w:p w14:paraId="772D3932" w14:textId="674EEEF9" w:rsidR="00C37E56" w:rsidRPr="00E354D7" w:rsidRDefault="00C37E56" w:rsidP="00C37E56">
      <w:pPr>
        <w:pStyle w:val="a0"/>
        <w:jc w:val="left"/>
      </w:pPr>
      <w:r w:rsidRPr="009E75A4">
        <w:t>Студент</w:t>
      </w:r>
      <w:r w:rsidR="00A421BD">
        <w:t>ы</w:t>
      </w:r>
      <w:r w:rsidRPr="009E75A4">
        <w:t xml:space="preserve"> груп</w:t>
      </w:r>
      <w:r w:rsidR="00B818C4">
        <w:t>пы: ПРО-</w:t>
      </w:r>
      <w:r w:rsidR="007E6AA5">
        <w:t>3</w:t>
      </w:r>
      <w:r w:rsidR="00B818C4">
        <w:t>28Б</w:t>
      </w:r>
      <w:r w:rsidR="00B818C4">
        <w:tab/>
      </w:r>
      <w:r w:rsidR="00B818C4">
        <w:tab/>
      </w:r>
      <w:r w:rsidR="00B818C4">
        <w:tab/>
      </w:r>
      <w:r w:rsidR="00B818C4">
        <w:tab/>
      </w:r>
      <w:r>
        <w:t>С.</w:t>
      </w:r>
      <w:r w:rsidR="00B818C4">
        <w:t>А.</w:t>
      </w:r>
      <w:r>
        <w:t xml:space="preserve"> Гордеева</w:t>
      </w:r>
    </w:p>
    <w:p w14:paraId="1CF82E20" w14:textId="77777777" w:rsidR="00A421BD" w:rsidRDefault="00A421BD" w:rsidP="00A421BD">
      <w:pPr>
        <w:pStyle w:val="a0"/>
        <w:ind w:left="5664" w:firstLine="708"/>
        <w:jc w:val="left"/>
      </w:pPr>
      <w:r>
        <w:t>М.А. Смирнов</w:t>
      </w:r>
    </w:p>
    <w:p w14:paraId="780E37F2" w14:textId="77777777" w:rsidR="00C37E56" w:rsidRPr="009E75A4" w:rsidRDefault="00A421BD" w:rsidP="00A421BD">
      <w:pPr>
        <w:pStyle w:val="a0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И.И. Гареев</w:t>
      </w:r>
    </w:p>
    <w:p w14:paraId="54853334" w14:textId="77777777" w:rsidR="00C37E56" w:rsidRDefault="00C37E56" w:rsidP="00C37E56">
      <w:pPr>
        <w:pStyle w:val="a0"/>
        <w:rPr>
          <w:sz w:val="26"/>
          <w:szCs w:val="26"/>
        </w:rPr>
      </w:pPr>
    </w:p>
    <w:p w14:paraId="150A2823" w14:textId="77777777" w:rsidR="00B818C4" w:rsidRDefault="00B818C4" w:rsidP="00C37E56">
      <w:pPr>
        <w:pStyle w:val="a0"/>
        <w:rPr>
          <w:sz w:val="26"/>
          <w:szCs w:val="26"/>
        </w:rPr>
      </w:pPr>
    </w:p>
    <w:p w14:paraId="41B27CD0" w14:textId="77777777" w:rsidR="00B818C4" w:rsidRPr="009E75A4" w:rsidRDefault="00B818C4" w:rsidP="00C37E56">
      <w:pPr>
        <w:pStyle w:val="a0"/>
        <w:rPr>
          <w:sz w:val="26"/>
          <w:szCs w:val="26"/>
        </w:rPr>
      </w:pPr>
    </w:p>
    <w:p w14:paraId="776B16F1" w14:textId="77777777" w:rsidR="00C37E56" w:rsidRPr="009E75A4" w:rsidRDefault="00B818C4" w:rsidP="00B818C4">
      <w:pPr>
        <w:pStyle w:val="a0"/>
        <w:jc w:val="left"/>
      </w:pPr>
      <w:r w:rsidRPr="009E75A4">
        <w:t>Проверил:</w:t>
      </w:r>
      <w:r>
        <w:tab/>
      </w:r>
      <w:r>
        <w:tab/>
      </w:r>
      <w:r>
        <w:tab/>
      </w:r>
      <w:r w:rsidR="00014CAE">
        <w:tab/>
      </w:r>
      <w:r w:rsidR="00014CAE">
        <w:tab/>
      </w:r>
      <w:r w:rsidR="00014CAE">
        <w:tab/>
      </w:r>
      <w:r w:rsidR="00014CAE">
        <w:tab/>
      </w:r>
      <w:r w:rsidR="00A421BD" w:rsidRPr="00A421BD">
        <w:t>Б.С. Юдинцев</w:t>
      </w:r>
    </w:p>
    <w:p w14:paraId="625C2485" w14:textId="77777777" w:rsidR="00C37E56" w:rsidRPr="009E75A4" w:rsidRDefault="00C37E56" w:rsidP="00C37E56">
      <w:pPr>
        <w:pStyle w:val="a0"/>
      </w:pPr>
    </w:p>
    <w:p w14:paraId="03F1DDA8" w14:textId="77777777" w:rsidR="00C37E56" w:rsidRPr="009E75A4" w:rsidRDefault="00C37E56" w:rsidP="00C37E56">
      <w:pPr>
        <w:pStyle w:val="a0"/>
      </w:pPr>
    </w:p>
    <w:p w14:paraId="70D1399D" w14:textId="77777777" w:rsidR="00C37E56" w:rsidRDefault="00B818C4" w:rsidP="00C37E56">
      <w:pPr>
        <w:pStyle w:val="a0"/>
        <w:jc w:val="center"/>
      </w:pPr>
      <w:r>
        <w:t>Уфа – 2022</w:t>
      </w:r>
    </w:p>
    <w:p w14:paraId="259C3618" w14:textId="77777777" w:rsidR="00C37E56" w:rsidRDefault="00C37E56" w:rsidP="00C37E56">
      <w:pPr>
        <w:pStyle w:val="a0"/>
      </w:pPr>
    </w:p>
    <w:p w14:paraId="74D40C82" w14:textId="77777777" w:rsidR="002206AE" w:rsidRDefault="002206AE" w:rsidP="002206AE">
      <w:pPr>
        <w:pStyle w:val="a0"/>
        <w:ind w:firstLine="0"/>
        <w:sectPr w:rsidR="002206AE" w:rsidSect="00C45BF8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</w:p>
    <w:p w14:paraId="05F0D69C" w14:textId="77777777" w:rsidR="001A47D8" w:rsidRDefault="001A47D8" w:rsidP="00637372">
      <w:pPr>
        <w:pStyle w:val="a0"/>
        <w:jc w:val="center"/>
      </w:pPr>
      <w:r>
        <w:lastRenderedPageBreak/>
        <w:t>СОДЕРЖАНИЕ</w:t>
      </w:r>
    </w:p>
    <w:p w14:paraId="0365CA0F" w14:textId="77777777" w:rsidR="00357919" w:rsidRDefault="00357919" w:rsidP="00637372">
      <w:pPr>
        <w:pStyle w:val="a0"/>
        <w:jc w:val="center"/>
      </w:pPr>
    </w:p>
    <w:p w14:paraId="5003B6AD" w14:textId="4ECCDAED" w:rsidR="001C5D8C" w:rsidRDefault="00357919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112725" w:history="1">
        <w:r w:rsidR="001C5D8C" w:rsidRPr="008B229E">
          <w:rPr>
            <w:rStyle w:val="af6"/>
            <w:noProof/>
          </w:rPr>
          <w:t>1</w:t>
        </w:r>
        <w:r w:rsidR="001C5D8C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1C5D8C" w:rsidRPr="008B229E">
          <w:rPr>
            <w:rStyle w:val="af6"/>
            <w:noProof/>
          </w:rPr>
          <w:t>Цель работы</w:t>
        </w:r>
        <w:r w:rsidR="001C5D8C">
          <w:rPr>
            <w:noProof/>
            <w:webHidden/>
          </w:rPr>
          <w:tab/>
        </w:r>
        <w:r w:rsidR="001C5D8C">
          <w:rPr>
            <w:noProof/>
            <w:webHidden/>
          </w:rPr>
          <w:fldChar w:fldCharType="begin"/>
        </w:r>
        <w:r w:rsidR="001C5D8C">
          <w:rPr>
            <w:noProof/>
            <w:webHidden/>
          </w:rPr>
          <w:instrText xml:space="preserve"> PAGEREF _Toc117112725 \h </w:instrText>
        </w:r>
        <w:r w:rsidR="001C5D8C">
          <w:rPr>
            <w:noProof/>
            <w:webHidden/>
          </w:rPr>
        </w:r>
        <w:r w:rsidR="001C5D8C">
          <w:rPr>
            <w:noProof/>
            <w:webHidden/>
          </w:rPr>
          <w:fldChar w:fldCharType="separate"/>
        </w:r>
        <w:r w:rsidR="001C5D8C">
          <w:rPr>
            <w:noProof/>
            <w:webHidden/>
          </w:rPr>
          <w:t>3</w:t>
        </w:r>
        <w:r w:rsidR="001C5D8C">
          <w:rPr>
            <w:noProof/>
            <w:webHidden/>
          </w:rPr>
          <w:fldChar w:fldCharType="end"/>
        </w:r>
      </w:hyperlink>
    </w:p>
    <w:p w14:paraId="3983F52C" w14:textId="7CFB8ADD" w:rsidR="001C5D8C" w:rsidRDefault="001C5D8C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17112726" w:history="1">
        <w:r w:rsidRPr="008B229E">
          <w:rPr>
            <w:rStyle w:val="af6"/>
            <w:noProof/>
          </w:rPr>
          <w:t>2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B229E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616929" w14:textId="1D29E10B" w:rsidR="001C5D8C" w:rsidRDefault="001C5D8C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17112727" w:history="1">
        <w:r w:rsidRPr="008B229E">
          <w:rPr>
            <w:rStyle w:val="af6"/>
            <w:noProof/>
          </w:rPr>
          <w:t>3</w:t>
        </w:r>
        <w:r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Pr="008B229E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15B8F5" w14:textId="320C0B02" w:rsidR="001A47D8" w:rsidRDefault="00357919" w:rsidP="001A47D8">
      <w:pPr>
        <w:pStyle w:val="a0"/>
        <w:ind w:firstLine="0"/>
      </w:pPr>
      <w:r>
        <w:fldChar w:fldCharType="end"/>
      </w:r>
    </w:p>
    <w:p w14:paraId="43654E3E" w14:textId="77777777" w:rsidR="001A47D8" w:rsidRDefault="001A47D8" w:rsidP="00AF5A56">
      <w:pPr>
        <w:pStyle w:val="a0"/>
        <w:ind w:firstLine="142"/>
        <w:rPr>
          <w:rFonts w:eastAsiaTheme="majorEastAsia" w:cstheme="majorBidi"/>
          <w:b/>
          <w:bCs/>
          <w:sz w:val="32"/>
        </w:rPr>
      </w:pPr>
      <w:r>
        <w:br w:type="page"/>
      </w:r>
    </w:p>
    <w:p w14:paraId="2077860E" w14:textId="77777777" w:rsidR="00601677" w:rsidRDefault="008A457E" w:rsidP="008A457E">
      <w:pPr>
        <w:pStyle w:val="1"/>
      </w:pPr>
      <w:bookmarkStart w:id="0" w:name="_Toc117112725"/>
      <w:r>
        <w:lastRenderedPageBreak/>
        <w:t>Цель работы</w:t>
      </w:r>
      <w:bookmarkEnd w:id="0"/>
    </w:p>
    <w:p w14:paraId="245E7F49" w14:textId="77777777" w:rsidR="008A457E" w:rsidRDefault="008A457E" w:rsidP="008A457E">
      <w:pPr>
        <w:pStyle w:val="a0"/>
      </w:pPr>
      <w: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5845CFD6" w14:textId="6F04C080" w:rsidR="00996E53" w:rsidRDefault="00996E53" w:rsidP="00996E53">
      <w:pPr>
        <w:pStyle w:val="1"/>
      </w:pPr>
      <w:bookmarkStart w:id="1" w:name="_Toc117112726"/>
      <w:r>
        <w:lastRenderedPageBreak/>
        <w:t>Ход работы</w:t>
      </w:r>
      <w:bookmarkEnd w:id="1"/>
    </w:p>
    <w:p w14:paraId="74E1EB31" w14:textId="6CCC06F2" w:rsidR="00814E24" w:rsidRDefault="00814E24" w:rsidP="00814E24">
      <w:pPr>
        <w:pStyle w:val="a0"/>
        <w:numPr>
          <w:ilvl w:val="0"/>
          <w:numId w:val="18"/>
        </w:numPr>
      </w:pPr>
      <w:r>
        <w:t xml:space="preserve">Разработали концептуальную модель </w:t>
      </w:r>
      <w:r w:rsidRPr="00814E24">
        <w:t>автоматизированной системы</w:t>
      </w:r>
      <w:r>
        <w:t>:</w:t>
      </w:r>
    </w:p>
    <w:p w14:paraId="661D033A" w14:textId="06DEDF67" w:rsidR="00814E24" w:rsidRDefault="00814E24" w:rsidP="00814E24">
      <w:pPr>
        <w:pStyle w:val="a0"/>
        <w:ind w:left="1040" w:hanging="1040"/>
      </w:pPr>
      <w:r>
        <w:rPr>
          <w:noProof/>
        </w:rPr>
        <w:drawing>
          <wp:inline distT="0" distB="0" distL="0" distR="0" wp14:anchorId="22E08CF9" wp14:editId="0323773E">
            <wp:extent cx="6299835" cy="48367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3B4" w14:textId="349C3A0B" w:rsidR="00814E24" w:rsidRPr="00814E24" w:rsidRDefault="00814E24" w:rsidP="00814E2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459DB99" w14:textId="09474A7D" w:rsidR="00814E24" w:rsidRDefault="00814E24" w:rsidP="00814E24">
      <w:pPr>
        <w:pStyle w:val="a0"/>
        <w:numPr>
          <w:ilvl w:val="0"/>
          <w:numId w:val="18"/>
        </w:numPr>
      </w:pPr>
      <w:r>
        <w:lastRenderedPageBreak/>
        <w:t xml:space="preserve">Разработали </w:t>
      </w:r>
      <w:r w:rsidRPr="00814E24">
        <w:t>общую блок-схем</w:t>
      </w:r>
      <w:r>
        <w:t>у:</w:t>
      </w:r>
    </w:p>
    <w:p w14:paraId="01F75EB2" w14:textId="4CB15249" w:rsidR="00814E24" w:rsidRDefault="00814E24" w:rsidP="00814E24">
      <w:pPr>
        <w:pStyle w:val="a0"/>
        <w:ind w:left="1040" w:firstLine="0"/>
        <w:jc w:val="center"/>
      </w:pPr>
      <w:r>
        <w:rPr>
          <w:noProof/>
        </w:rPr>
        <w:drawing>
          <wp:inline distT="0" distB="0" distL="0" distR="0" wp14:anchorId="6DF9AE99" wp14:editId="1EAC2463">
            <wp:extent cx="3190875" cy="568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365" w14:textId="17A3383C" w:rsidR="00814E24" w:rsidRPr="001C5D8C" w:rsidRDefault="00814E24" w:rsidP="001C5D8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8D20425" w14:textId="6BB1146F" w:rsidR="00814E24" w:rsidRDefault="00814E24" w:rsidP="00814E24">
      <w:pPr>
        <w:pStyle w:val="a0"/>
        <w:numPr>
          <w:ilvl w:val="0"/>
          <w:numId w:val="18"/>
        </w:numPr>
      </w:pPr>
      <w:r>
        <w:lastRenderedPageBreak/>
        <w:t>Разработали блок-схему для обработки данных:</w:t>
      </w:r>
    </w:p>
    <w:p w14:paraId="0369E0D6" w14:textId="7B911B9D" w:rsidR="001C5D8C" w:rsidRDefault="001C5D8C" w:rsidP="001C5D8C">
      <w:pPr>
        <w:pStyle w:val="a0"/>
        <w:ind w:left="1040" w:firstLine="0"/>
        <w:jc w:val="center"/>
      </w:pPr>
      <w:r>
        <w:rPr>
          <w:noProof/>
        </w:rPr>
        <w:drawing>
          <wp:inline distT="0" distB="0" distL="0" distR="0" wp14:anchorId="08DD3E44" wp14:editId="2AAA5D4B">
            <wp:extent cx="3057525" cy="792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7A7" w14:textId="77777777" w:rsidR="00814E24" w:rsidRPr="00814E24" w:rsidRDefault="00814E24" w:rsidP="00814E24">
      <w:pPr>
        <w:pStyle w:val="a0"/>
        <w:ind w:left="1040" w:firstLine="0"/>
      </w:pPr>
    </w:p>
    <w:p w14:paraId="1AD3C751" w14:textId="5ABF7D51" w:rsidR="00814E24" w:rsidRDefault="001C5D8C" w:rsidP="00814E24">
      <w:pPr>
        <w:pStyle w:val="1"/>
      </w:pPr>
      <w:bookmarkStart w:id="2" w:name="_Toc117112727"/>
      <w:r>
        <w:lastRenderedPageBreak/>
        <w:t>Вывод</w:t>
      </w:r>
      <w:bookmarkEnd w:id="2"/>
    </w:p>
    <w:p w14:paraId="0943270D" w14:textId="4195F436" w:rsidR="00996E53" w:rsidRDefault="001C5D8C" w:rsidP="001C5D8C">
      <w:pPr>
        <w:pStyle w:val="a0"/>
      </w:pPr>
      <w:r>
        <w:t>В ходе данной лабораторной работы мы о</w:t>
      </w:r>
      <w:r>
        <w:t>знаком</w:t>
      </w:r>
      <w:r>
        <w:t>ились</w:t>
      </w:r>
      <w:r>
        <w:t xml:space="preserve"> с основными элементами определения, представления,</w:t>
      </w:r>
      <w:r>
        <w:t xml:space="preserve"> </w:t>
      </w:r>
      <w:r>
        <w:t>проектирования и моделирования программных систем с помощью языка UML.</w:t>
      </w:r>
    </w:p>
    <w:p w14:paraId="30C69F46" w14:textId="4D7D57C8" w:rsidR="00A02ECA" w:rsidRDefault="00A02ECA" w:rsidP="001C5D8C">
      <w:pPr>
        <w:pStyle w:val="a0"/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5C9D640E" w14:textId="77777777" w:rsidR="00A02ECA" w:rsidRPr="00A02ECA" w:rsidRDefault="00A02ECA" w:rsidP="001C5D8C">
      <w:pPr>
        <w:pStyle w:val="a0"/>
      </w:pPr>
    </w:p>
    <w:sectPr w:rsidR="00A02ECA" w:rsidRPr="00A02ECA" w:rsidSect="00601677">
      <w:footerReference w:type="default" r:id="rId11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49DBB" w14:textId="77777777" w:rsidR="008022EE" w:rsidRDefault="008022EE" w:rsidP="001F7269">
      <w:pPr>
        <w:spacing w:after="0" w:line="240" w:lineRule="auto"/>
      </w:pPr>
      <w:r>
        <w:separator/>
      </w:r>
    </w:p>
  </w:endnote>
  <w:endnote w:type="continuationSeparator" w:id="0">
    <w:p w14:paraId="783207ED" w14:textId="77777777" w:rsidR="008022EE" w:rsidRDefault="008022EE" w:rsidP="001F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27D76" w14:textId="77777777" w:rsidR="00637372" w:rsidRDefault="00637372" w:rsidP="00637372">
    <w:pPr>
      <w:pStyle w:val="a6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8E44D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3D84" w14:textId="77777777" w:rsidR="008022EE" w:rsidRDefault="008022EE" w:rsidP="001F7269">
      <w:pPr>
        <w:spacing w:after="0" w:line="240" w:lineRule="auto"/>
      </w:pPr>
      <w:r>
        <w:separator/>
      </w:r>
    </w:p>
  </w:footnote>
  <w:footnote w:type="continuationSeparator" w:id="0">
    <w:p w14:paraId="54868FC9" w14:textId="77777777" w:rsidR="008022EE" w:rsidRDefault="008022EE" w:rsidP="001F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00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521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8348D"/>
    <w:multiLevelType w:val="hybridMultilevel"/>
    <w:tmpl w:val="9BDE3F1C"/>
    <w:lvl w:ilvl="0" w:tplc="0419000D">
      <w:start w:val="1"/>
      <w:numFmt w:val="bullet"/>
      <w:lvlText w:val=""/>
      <w:lvlJc w:val="left"/>
      <w:pPr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C41776E"/>
    <w:multiLevelType w:val="multilevel"/>
    <w:tmpl w:val="12A6CC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BF4B88"/>
    <w:multiLevelType w:val="multilevel"/>
    <w:tmpl w:val="931868A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122ECE"/>
    <w:multiLevelType w:val="hybridMultilevel"/>
    <w:tmpl w:val="0890C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E20B2"/>
    <w:multiLevelType w:val="hybridMultilevel"/>
    <w:tmpl w:val="1E4A85E8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B4B1A"/>
    <w:multiLevelType w:val="hybridMultilevel"/>
    <w:tmpl w:val="4E4AD69E"/>
    <w:lvl w:ilvl="0" w:tplc="976C714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3BBB230D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2538B"/>
    <w:multiLevelType w:val="hybridMultilevel"/>
    <w:tmpl w:val="7D84CFE8"/>
    <w:lvl w:ilvl="0" w:tplc="12F815F4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55BB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CA5367"/>
    <w:multiLevelType w:val="hybridMultilevel"/>
    <w:tmpl w:val="99B8B7A6"/>
    <w:lvl w:ilvl="0" w:tplc="986E364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633E121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4642465"/>
    <w:multiLevelType w:val="hybridMultilevel"/>
    <w:tmpl w:val="6ACCB294"/>
    <w:lvl w:ilvl="0" w:tplc="F7B208F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65677C38"/>
    <w:multiLevelType w:val="multilevel"/>
    <w:tmpl w:val="DB862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A50492"/>
    <w:multiLevelType w:val="multilevel"/>
    <w:tmpl w:val="54CC8930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0C519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4B400F"/>
    <w:multiLevelType w:val="multilevel"/>
    <w:tmpl w:val="9D541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"/>
  </w:num>
  <w:num w:numId="5">
    <w:abstractNumId w:val="7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7"/>
  </w:num>
  <w:num w:numId="11">
    <w:abstractNumId w:val="16"/>
  </w:num>
  <w:num w:numId="12">
    <w:abstractNumId w:val="14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BD"/>
    <w:rsid w:val="00014CAE"/>
    <w:rsid w:val="00041C7B"/>
    <w:rsid w:val="000557DE"/>
    <w:rsid w:val="0006430D"/>
    <w:rsid w:val="00065CEA"/>
    <w:rsid w:val="00077EC7"/>
    <w:rsid w:val="000C6FC0"/>
    <w:rsid w:val="000F0DDD"/>
    <w:rsid w:val="00134FC5"/>
    <w:rsid w:val="00197519"/>
    <w:rsid w:val="001A47D8"/>
    <w:rsid w:val="001B5CC0"/>
    <w:rsid w:val="001C5D8C"/>
    <w:rsid w:val="001F7269"/>
    <w:rsid w:val="002206AE"/>
    <w:rsid w:val="00257E04"/>
    <w:rsid w:val="002D5CD6"/>
    <w:rsid w:val="002E5C50"/>
    <w:rsid w:val="0031522F"/>
    <w:rsid w:val="00331E5E"/>
    <w:rsid w:val="003506FF"/>
    <w:rsid w:val="00357919"/>
    <w:rsid w:val="00361B8C"/>
    <w:rsid w:val="00372100"/>
    <w:rsid w:val="003A50A0"/>
    <w:rsid w:val="003D3B49"/>
    <w:rsid w:val="003E5D66"/>
    <w:rsid w:val="003F080C"/>
    <w:rsid w:val="003F70B0"/>
    <w:rsid w:val="004918D6"/>
    <w:rsid w:val="0049335B"/>
    <w:rsid w:val="004B0953"/>
    <w:rsid w:val="004C11F4"/>
    <w:rsid w:val="004D54C1"/>
    <w:rsid w:val="004E2DBF"/>
    <w:rsid w:val="00504437"/>
    <w:rsid w:val="00533188"/>
    <w:rsid w:val="00537BCC"/>
    <w:rsid w:val="00584177"/>
    <w:rsid w:val="0059454B"/>
    <w:rsid w:val="005B1D7F"/>
    <w:rsid w:val="005F63EE"/>
    <w:rsid w:val="005F68B3"/>
    <w:rsid w:val="00601677"/>
    <w:rsid w:val="006315F7"/>
    <w:rsid w:val="00637372"/>
    <w:rsid w:val="006504A6"/>
    <w:rsid w:val="00673FC8"/>
    <w:rsid w:val="00674121"/>
    <w:rsid w:val="00676B2F"/>
    <w:rsid w:val="006A58AD"/>
    <w:rsid w:val="006B2E3F"/>
    <w:rsid w:val="007274FF"/>
    <w:rsid w:val="0072757F"/>
    <w:rsid w:val="0074633C"/>
    <w:rsid w:val="00754C41"/>
    <w:rsid w:val="00755206"/>
    <w:rsid w:val="0077459A"/>
    <w:rsid w:val="007E6AA5"/>
    <w:rsid w:val="008022EE"/>
    <w:rsid w:val="00806F88"/>
    <w:rsid w:val="008135AE"/>
    <w:rsid w:val="00814E24"/>
    <w:rsid w:val="008527F6"/>
    <w:rsid w:val="00872FE4"/>
    <w:rsid w:val="008A19AC"/>
    <w:rsid w:val="008A457E"/>
    <w:rsid w:val="008C634B"/>
    <w:rsid w:val="008E44DA"/>
    <w:rsid w:val="009055B7"/>
    <w:rsid w:val="009149D8"/>
    <w:rsid w:val="009366AA"/>
    <w:rsid w:val="009835D4"/>
    <w:rsid w:val="00996E53"/>
    <w:rsid w:val="009A7233"/>
    <w:rsid w:val="009B37FD"/>
    <w:rsid w:val="009C100A"/>
    <w:rsid w:val="009E0A44"/>
    <w:rsid w:val="009E75A4"/>
    <w:rsid w:val="009F6E0F"/>
    <w:rsid w:val="00A02ECA"/>
    <w:rsid w:val="00A161D3"/>
    <w:rsid w:val="00A2771D"/>
    <w:rsid w:val="00A35CD5"/>
    <w:rsid w:val="00A421BD"/>
    <w:rsid w:val="00A6144D"/>
    <w:rsid w:val="00A97813"/>
    <w:rsid w:val="00AC6D42"/>
    <w:rsid w:val="00AD0177"/>
    <w:rsid w:val="00AE142E"/>
    <w:rsid w:val="00AF5A56"/>
    <w:rsid w:val="00B153A4"/>
    <w:rsid w:val="00B45F99"/>
    <w:rsid w:val="00B818C4"/>
    <w:rsid w:val="00BA7A5A"/>
    <w:rsid w:val="00BE7036"/>
    <w:rsid w:val="00C0361E"/>
    <w:rsid w:val="00C37E56"/>
    <w:rsid w:val="00C45BF8"/>
    <w:rsid w:val="00C7573A"/>
    <w:rsid w:val="00C80014"/>
    <w:rsid w:val="00CB5212"/>
    <w:rsid w:val="00CC6DB0"/>
    <w:rsid w:val="00D14CC0"/>
    <w:rsid w:val="00D72C12"/>
    <w:rsid w:val="00DA0BBF"/>
    <w:rsid w:val="00DC1408"/>
    <w:rsid w:val="00DC3507"/>
    <w:rsid w:val="00DF0B42"/>
    <w:rsid w:val="00E354D7"/>
    <w:rsid w:val="00E85C59"/>
    <w:rsid w:val="00EA63D3"/>
    <w:rsid w:val="00EF1501"/>
    <w:rsid w:val="00EF34B7"/>
    <w:rsid w:val="00F104ED"/>
    <w:rsid w:val="00F23295"/>
    <w:rsid w:val="00F4196D"/>
    <w:rsid w:val="00F635F3"/>
    <w:rsid w:val="00FB4B57"/>
    <w:rsid w:val="00FC074E"/>
    <w:rsid w:val="00FC4C83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B324"/>
  <w15:docId w15:val="{565C2F24-2E07-49C4-B652-121234CD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519"/>
  </w:style>
  <w:style w:type="paragraph" w:styleId="1">
    <w:name w:val="heading 1"/>
    <w:next w:val="a0"/>
    <w:link w:val="10"/>
    <w:uiPriority w:val="9"/>
    <w:qFormat/>
    <w:rsid w:val="00065CEA"/>
    <w:pPr>
      <w:pageBreakBefore/>
      <w:widowControl w:val="0"/>
      <w:numPr>
        <w:numId w:val="3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9C100A"/>
    <w:pPr>
      <w:keepNext/>
      <w:keepLines/>
      <w:numPr>
        <w:ilvl w:val="1"/>
        <w:numId w:val="3"/>
      </w:numPr>
      <w:suppressAutoHyphens/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7269"/>
  </w:style>
  <w:style w:type="paragraph" w:styleId="a6">
    <w:name w:val="footer"/>
    <w:basedOn w:val="a"/>
    <w:link w:val="a7"/>
    <w:uiPriority w:val="99"/>
    <w:unhideWhenUsed/>
    <w:rsid w:val="001F7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7269"/>
  </w:style>
  <w:style w:type="paragraph" w:customStyle="1" w:styleId="a0">
    <w:name w:val="Текст_Гордеева"/>
    <w:qFormat/>
    <w:rsid w:val="00197519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Формула_Гордеева"/>
    <w:basedOn w:val="a0"/>
    <w:next w:val="a0"/>
    <w:qFormat/>
    <w:rsid w:val="00077EC7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065CE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9C10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9">
    <w:name w:val="Normal (Web)"/>
    <w:basedOn w:val="a"/>
    <w:uiPriority w:val="99"/>
    <w:semiHidden/>
    <w:unhideWhenUsed/>
    <w:rsid w:val="0072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2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2757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A161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1"/>
    <w:uiPriority w:val="99"/>
    <w:semiHidden/>
    <w:rsid w:val="00EA63D3"/>
    <w:rPr>
      <w:color w:val="808080"/>
    </w:rPr>
  </w:style>
  <w:style w:type="table" w:styleId="ae">
    <w:name w:val="Table Grid"/>
    <w:basedOn w:val="a2"/>
    <w:uiPriority w:val="59"/>
    <w:rsid w:val="0004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endnote text"/>
    <w:basedOn w:val="a"/>
    <w:link w:val="af0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3F080C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3F080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F080C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3F080C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3F080C"/>
    <w:rPr>
      <w:vertAlign w:val="superscript"/>
    </w:rPr>
  </w:style>
  <w:style w:type="paragraph" w:styleId="af5">
    <w:name w:val="TOC Heading"/>
    <w:basedOn w:val="1"/>
    <w:next w:val="a"/>
    <w:uiPriority w:val="39"/>
    <w:semiHidden/>
    <w:unhideWhenUsed/>
    <w:qFormat/>
    <w:rsid w:val="00357919"/>
    <w:pPr>
      <w:keepNext/>
      <w:keepLines/>
      <w:pageBreakBefore w:val="0"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0"/>
    <w:next w:val="a"/>
    <w:autoRedefine/>
    <w:uiPriority w:val="39"/>
    <w:unhideWhenUsed/>
    <w:qFormat/>
    <w:rsid w:val="004D54C1"/>
    <w:pPr>
      <w:tabs>
        <w:tab w:val="left" w:pos="1540"/>
        <w:tab w:val="right" w:leader="dot" w:pos="9911"/>
      </w:tabs>
      <w:spacing w:after="100"/>
      <w:ind w:left="220" w:firstLine="631"/>
    </w:pPr>
    <w:rPr>
      <w:rFonts w:eastAsiaTheme="minorEastAsia"/>
      <w:lang w:eastAsia="ru-RU"/>
    </w:rPr>
  </w:style>
  <w:style w:type="paragraph" w:styleId="11">
    <w:name w:val="toc 1"/>
    <w:basedOn w:val="a0"/>
    <w:next w:val="a"/>
    <w:autoRedefine/>
    <w:uiPriority w:val="39"/>
    <w:unhideWhenUsed/>
    <w:qFormat/>
    <w:rsid w:val="00AF5A56"/>
    <w:pPr>
      <w:tabs>
        <w:tab w:val="left" w:pos="1100"/>
        <w:tab w:val="right" w:leader="dot" w:pos="9911"/>
      </w:tabs>
      <w:spacing w:after="100"/>
      <w:ind w:firstLine="567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7919"/>
    <w:pPr>
      <w:spacing w:after="100"/>
      <w:ind w:left="440"/>
    </w:pPr>
    <w:rPr>
      <w:rFonts w:eastAsiaTheme="minorEastAsia"/>
      <w:lang w:eastAsia="ru-RU"/>
    </w:rPr>
  </w:style>
  <w:style w:type="character" w:styleId="af6">
    <w:name w:val="Hyperlink"/>
    <w:basedOn w:val="a1"/>
    <w:uiPriority w:val="99"/>
    <w:unhideWhenUsed/>
    <w:rsid w:val="00357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ya\OneDrive\&#1056;&#1072;&#1073;&#1086;&#1095;&#1080;&#1081;%20&#1089;&#1090;&#1086;&#1083;\ugatu\&#1064;&#1072;&#1073;&#1083;&#1086;&#1085;%20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AFC2A-CB82-4D2A-A64D-26B216E0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отчета.dotx</Template>
  <TotalTime>102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Гордеева</dc:creator>
  <cp:keywords/>
  <dc:description/>
  <cp:lastModifiedBy>Макс Макс</cp:lastModifiedBy>
  <cp:revision>9</cp:revision>
  <cp:lastPrinted>2020-10-13T15:14:00Z</cp:lastPrinted>
  <dcterms:created xsi:type="dcterms:W3CDTF">2022-10-19T11:47:00Z</dcterms:created>
  <dcterms:modified xsi:type="dcterms:W3CDTF">2022-10-19T17:59:00Z</dcterms:modified>
</cp:coreProperties>
</file>